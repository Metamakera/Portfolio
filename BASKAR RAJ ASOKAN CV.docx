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73"/>
        <w:tblW w:w="1078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67"/>
        <w:gridCol w:w="696"/>
        <w:gridCol w:w="6524"/>
      </w:tblGrid>
      <w:tr w:rsidR="00255C50" w14:paraId="4FEAE74D" w14:textId="77777777" w:rsidTr="008D302C">
        <w:trPr>
          <w:trHeight w:val="4470"/>
        </w:trPr>
        <w:tc>
          <w:tcPr>
            <w:tcW w:w="3567" w:type="dxa"/>
            <w:vAlign w:val="bottom"/>
          </w:tcPr>
          <w:p w14:paraId="0787892A" w14:textId="2EB9D09F" w:rsidR="00255C50" w:rsidRDefault="00691B93" w:rsidP="00255C50">
            <w:pPr>
              <w:tabs>
                <w:tab w:val="left" w:pos="990"/>
              </w:tabs>
              <w:jc w:val="center"/>
              <w:rPr>
                <w:szCs w:val="18"/>
              </w:rPr>
            </w:pPr>
            <w:r>
              <w:rPr>
                <w:noProof/>
                <w:szCs w:val="18"/>
              </w:rPr>
              <w:drawing>
                <wp:inline distT="0" distB="0" distL="0" distR="0" wp14:anchorId="298530B7" wp14:editId="3041D338">
                  <wp:extent cx="1430494" cy="1908987"/>
                  <wp:effectExtent l="133350" t="76200" r="74930" b="129540"/>
                  <wp:docPr id="12283660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366067" name="Picture 1"/>
                          <pic:cNvPicPr/>
                        </pic:nvPicPr>
                        <pic:blipFill>
                          <a:blip r:embed="rId8"/>
                          <a:srcRect l="44" r="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494" cy="19089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" w:type="dxa"/>
          </w:tcPr>
          <w:p w14:paraId="75A5C35B" w14:textId="77777777" w:rsidR="00255C50" w:rsidRDefault="00255C50" w:rsidP="00255C50">
            <w:pPr>
              <w:tabs>
                <w:tab w:val="left" w:pos="990"/>
              </w:tabs>
            </w:pPr>
          </w:p>
        </w:tc>
        <w:tc>
          <w:tcPr>
            <w:tcW w:w="6524" w:type="dxa"/>
            <w:vAlign w:val="bottom"/>
          </w:tcPr>
          <w:p w14:paraId="7344759D" w14:textId="2E80AB07" w:rsidR="00255C50" w:rsidRPr="00B96112" w:rsidRDefault="00076DC7" w:rsidP="00450667">
            <w:pPr>
              <w:rPr>
                <w:rFonts w:ascii="Century Gothic" w:eastAsia="Century Gothic" w:hAnsi="Century Gothic"/>
                <w:sz w:val="28"/>
                <w:szCs w:val="28"/>
              </w:rPr>
            </w:pPr>
            <w:r>
              <w:rPr>
                <w:rFonts w:ascii="Century Gothic" w:eastAsia="Century Gothic" w:hAnsi="Century Gothic"/>
                <w:sz w:val="28"/>
                <w:szCs w:val="28"/>
              </w:rPr>
              <w:t>BASKAR RAJ</w:t>
            </w:r>
          </w:p>
          <w:p w14:paraId="2460F61B" w14:textId="41221243" w:rsidR="00255C50" w:rsidRPr="00AB2833" w:rsidRDefault="00255C50" w:rsidP="00255C50">
            <w:pPr>
              <w:spacing w:line="0" w:lineRule="atLeast"/>
              <w:rPr>
                <w:rFonts w:ascii="Century Gothic" w:eastAsia="Century Gothic" w:hAnsi="Century Gothic"/>
                <w:sz w:val="20"/>
                <w:szCs w:val="20"/>
              </w:rPr>
            </w:pPr>
            <w:r w:rsidRPr="00AB2833">
              <w:rPr>
                <w:rFonts w:ascii="Century Gothic" w:eastAsia="Century Gothic" w:hAnsi="Century Gothic"/>
                <w:sz w:val="20"/>
                <w:szCs w:val="20"/>
              </w:rPr>
              <w:t xml:space="preserve">Bachelor of Computer </w:t>
            </w:r>
            <w:r w:rsidR="00076DC7">
              <w:rPr>
                <w:rFonts w:ascii="Century Gothic" w:eastAsia="Century Gothic" w:hAnsi="Century Gothic"/>
                <w:sz w:val="20"/>
                <w:szCs w:val="20"/>
              </w:rPr>
              <w:t>Science</w:t>
            </w:r>
          </w:p>
          <w:p w14:paraId="36CE3D34" w14:textId="77777777" w:rsidR="00255C50" w:rsidRDefault="00255C50" w:rsidP="00255C50">
            <w:pPr>
              <w:spacing w:line="0" w:lineRule="atLeast"/>
              <w:rPr>
                <w:rFonts w:ascii="Century Gothic" w:eastAsia="Century Gothic" w:hAnsi="Century Gothic"/>
                <w:sz w:val="24"/>
              </w:rPr>
            </w:pPr>
          </w:p>
          <w:p w14:paraId="210ED41A" w14:textId="77777777" w:rsidR="00255C50" w:rsidRPr="00461CCD" w:rsidRDefault="00255C50" w:rsidP="00E7798D">
            <w:pPr>
              <w:pStyle w:val="Heading2"/>
            </w:pPr>
            <w:r w:rsidRPr="34E85852">
              <w:t>PERSONAL INFORMATION</w:t>
            </w:r>
          </w:p>
          <w:p w14:paraId="11C6CD8D" w14:textId="4EE8F0FC" w:rsidR="00115517" w:rsidRDefault="00115517" w:rsidP="00255C50">
            <w:pPr>
              <w:spacing w:line="238" w:lineRule="auto"/>
              <w:ind w:right="1000"/>
              <w:rPr>
                <w:rFonts w:ascii="Century Gothic" w:eastAsia="Century Gothic" w:hAnsi="Century Gothic"/>
                <w:sz w:val="20"/>
                <w:szCs w:val="20"/>
              </w:rPr>
            </w:pPr>
            <w:r w:rsidRPr="310AEA64">
              <w:rPr>
                <w:rFonts w:ascii="Century Gothic" w:eastAsia="Century Gothic" w:hAnsi="Century Gothic"/>
                <w:b/>
                <w:bCs/>
                <w:sz w:val="20"/>
                <w:szCs w:val="20"/>
              </w:rPr>
              <w:t>ADDRESS</w:t>
            </w:r>
            <w:r w:rsidR="00255C50" w:rsidRPr="310AEA64">
              <w:rPr>
                <w:rFonts w:ascii="Century Gothic" w:eastAsia="Century Gothic" w:hAnsi="Century Gothic"/>
                <w:b/>
                <w:bCs/>
                <w:sz w:val="20"/>
                <w:szCs w:val="20"/>
              </w:rPr>
              <w:t>:</w:t>
            </w:r>
            <w:r w:rsidR="00255C50" w:rsidRPr="310AEA64">
              <w:rPr>
                <w:rFonts w:ascii="Century Gothic" w:eastAsia="Century Gothic" w:hAnsi="Century Gothic"/>
                <w:sz w:val="20"/>
                <w:szCs w:val="20"/>
              </w:rPr>
              <w:t xml:space="preserve"> No.485, Bhramanar street, Poondi PO, </w:t>
            </w:r>
            <w:r>
              <w:rPr>
                <w:rFonts w:ascii="Century Gothic" w:eastAsia="Century Gothic" w:hAnsi="Century Gothic"/>
                <w:sz w:val="20"/>
                <w:szCs w:val="20"/>
              </w:rPr>
              <w:t xml:space="preserve">              </w:t>
            </w:r>
          </w:p>
          <w:p w14:paraId="50EBA59D" w14:textId="512359A3" w:rsidR="00255C50" w:rsidRPr="00461CCD" w:rsidRDefault="00115517" w:rsidP="00255C50">
            <w:pPr>
              <w:spacing w:line="238" w:lineRule="auto"/>
              <w:ind w:right="1000"/>
              <w:rPr>
                <w:rFonts w:ascii="Century Gothic" w:eastAsia="Century Gothic" w:hAnsi="Century Gothic"/>
                <w:sz w:val="20"/>
                <w:szCs w:val="20"/>
              </w:rPr>
            </w:pPr>
            <w:r>
              <w:rPr>
                <w:rFonts w:ascii="Century Gothic" w:eastAsia="Century Gothic" w:hAnsi="Century Gothic"/>
                <w:sz w:val="20"/>
                <w:szCs w:val="20"/>
              </w:rPr>
              <w:t xml:space="preserve">                  </w:t>
            </w:r>
            <w:r w:rsidR="00255C50" w:rsidRPr="310AEA64">
              <w:rPr>
                <w:rFonts w:ascii="Century Gothic" w:eastAsia="Century Gothic" w:hAnsi="Century Gothic"/>
                <w:sz w:val="20"/>
                <w:szCs w:val="20"/>
              </w:rPr>
              <w:t>Walajapet, Ranipet district, Tamil Nadu.</w:t>
            </w:r>
          </w:p>
          <w:p w14:paraId="7B3D4C67" w14:textId="70E139FD" w:rsidR="00255C50" w:rsidRPr="00461CCD" w:rsidRDefault="00255C50" w:rsidP="00255C50">
            <w:pPr>
              <w:spacing w:line="0" w:lineRule="atLeast"/>
              <w:rPr>
                <w:rFonts w:ascii="Century Gothic" w:eastAsia="Century Gothic" w:hAnsi="Century Gothic"/>
                <w:sz w:val="20"/>
                <w:szCs w:val="20"/>
              </w:rPr>
            </w:pPr>
            <w:r w:rsidRPr="34E85852">
              <w:rPr>
                <w:rFonts w:ascii="Century Gothic" w:eastAsia="Century Gothic" w:hAnsi="Century Gothic"/>
                <w:b/>
                <w:bCs/>
                <w:sz w:val="20"/>
                <w:szCs w:val="20"/>
              </w:rPr>
              <w:t>PINCODE:</w:t>
            </w:r>
            <w:r w:rsidR="00115517">
              <w:rPr>
                <w:rFonts w:ascii="Century Gothic" w:eastAsia="Century Gothic" w:hAnsi="Century Gothic"/>
                <w:b/>
                <w:bCs/>
                <w:sz w:val="20"/>
                <w:szCs w:val="20"/>
              </w:rPr>
              <w:t xml:space="preserve"> </w:t>
            </w:r>
            <w:r w:rsidRPr="34E85852">
              <w:rPr>
                <w:rFonts w:ascii="Century Gothic" w:eastAsia="Century Gothic" w:hAnsi="Century Gothic"/>
                <w:sz w:val="20"/>
                <w:szCs w:val="20"/>
              </w:rPr>
              <w:t>632513</w:t>
            </w:r>
          </w:p>
          <w:p w14:paraId="79A8F97C" w14:textId="601596A1" w:rsidR="00255C50" w:rsidRDefault="00255C50" w:rsidP="00255C50">
            <w:pPr>
              <w:spacing w:line="0" w:lineRule="atLeast"/>
              <w:rPr>
                <w:rFonts w:ascii="Century Gothic" w:eastAsia="Century Gothic" w:hAnsi="Century Gothic"/>
                <w:sz w:val="20"/>
                <w:szCs w:val="20"/>
              </w:rPr>
            </w:pPr>
            <w:r w:rsidRPr="34E85852">
              <w:rPr>
                <w:rFonts w:ascii="Century Gothic" w:eastAsia="Century Gothic" w:hAnsi="Century Gothic"/>
                <w:b/>
                <w:bCs/>
                <w:sz w:val="20"/>
                <w:szCs w:val="20"/>
              </w:rPr>
              <w:t>DOB:</w:t>
            </w:r>
            <w:r w:rsidR="00115517">
              <w:rPr>
                <w:rFonts w:ascii="Century Gothic" w:eastAsia="Century Gothic" w:hAnsi="Century Gothic"/>
                <w:b/>
                <w:bCs/>
                <w:sz w:val="20"/>
                <w:szCs w:val="20"/>
              </w:rPr>
              <w:t xml:space="preserve"> </w:t>
            </w:r>
            <w:r w:rsidR="00076DC7">
              <w:rPr>
                <w:rFonts w:ascii="Century Gothic" w:eastAsia="Century Gothic" w:hAnsi="Century Gothic"/>
                <w:sz w:val="20"/>
                <w:szCs w:val="20"/>
              </w:rPr>
              <w:t>05-09-2003</w:t>
            </w:r>
          </w:p>
          <w:p w14:paraId="627803CE" w14:textId="75E4FFFC" w:rsidR="00255C50" w:rsidRPr="00461CCD" w:rsidRDefault="00255C50" w:rsidP="00255C50">
            <w:pPr>
              <w:spacing w:line="238" w:lineRule="auto"/>
              <w:rPr>
                <w:rFonts w:ascii="Century Gothic" w:eastAsia="Century Gothic" w:hAnsi="Century Gothic"/>
                <w:sz w:val="20"/>
                <w:szCs w:val="20"/>
              </w:rPr>
            </w:pPr>
            <w:r w:rsidRPr="34E85852">
              <w:rPr>
                <w:rFonts w:ascii="Century Gothic" w:eastAsia="Century Gothic" w:hAnsi="Century Gothic"/>
                <w:b/>
                <w:bCs/>
                <w:sz w:val="20"/>
                <w:szCs w:val="20"/>
              </w:rPr>
              <w:t>GENDER:</w:t>
            </w:r>
            <w:r w:rsidRPr="34E85852">
              <w:rPr>
                <w:rFonts w:ascii="Century Gothic" w:eastAsia="Century Gothic" w:hAnsi="Century Gothic"/>
                <w:sz w:val="20"/>
                <w:szCs w:val="20"/>
              </w:rPr>
              <w:t xml:space="preserve"> </w:t>
            </w:r>
            <w:r w:rsidR="00115517">
              <w:rPr>
                <w:rFonts w:ascii="Century Gothic" w:eastAsia="Century Gothic" w:hAnsi="Century Gothic"/>
                <w:sz w:val="20"/>
                <w:szCs w:val="20"/>
              </w:rPr>
              <w:t>M</w:t>
            </w:r>
            <w:r w:rsidRPr="34E85852">
              <w:rPr>
                <w:rFonts w:ascii="Century Gothic" w:eastAsia="Century Gothic" w:hAnsi="Century Gothic"/>
                <w:sz w:val="20"/>
                <w:szCs w:val="20"/>
              </w:rPr>
              <w:t>ale</w:t>
            </w:r>
          </w:p>
          <w:p w14:paraId="3136D61F" w14:textId="77777777" w:rsidR="00255C50" w:rsidRPr="00461CCD" w:rsidRDefault="00255C50" w:rsidP="00255C50">
            <w:pPr>
              <w:spacing w:line="0" w:lineRule="atLeast"/>
              <w:rPr>
                <w:rFonts w:ascii="Century Gothic" w:eastAsia="Century Gothic" w:hAnsi="Century Gothic"/>
                <w:sz w:val="20"/>
                <w:szCs w:val="20"/>
              </w:rPr>
            </w:pPr>
            <w:r w:rsidRPr="34E85852">
              <w:rPr>
                <w:rFonts w:ascii="Century Gothic" w:eastAsia="Century Gothic" w:hAnsi="Century Gothic"/>
                <w:b/>
                <w:bCs/>
                <w:sz w:val="20"/>
                <w:szCs w:val="20"/>
              </w:rPr>
              <w:t>NATIONALIT</w:t>
            </w:r>
            <w:r w:rsidR="00115517">
              <w:rPr>
                <w:rFonts w:ascii="Century Gothic" w:eastAsia="Century Gothic" w:hAnsi="Century Gothic"/>
                <w:b/>
                <w:bCs/>
                <w:sz w:val="20"/>
                <w:szCs w:val="20"/>
              </w:rPr>
              <w:t>Y</w:t>
            </w:r>
            <w:r w:rsidRPr="34E85852">
              <w:rPr>
                <w:rFonts w:ascii="Century Gothic" w:eastAsia="Century Gothic" w:hAnsi="Century Gothic"/>
                <w:b/>
                <w:bCs/>
                <w:sz w:val="20"/>
                <w:szCs w:val="20"/>
              </w:rPr>
              <w:t>:</w:t>
            </w:r>
            <w:r w:rsidRPr="34E85852">
              <w:rPr>
                <w:rFonts w:ascii="Century Gothic" w:eastAsia="Century Gothic" w:hAnsi="Century Gothic"/>
                <w:sz w:val="20"/>
                <w:szCs w:val="20"/>
              </w:rPr>
              <w:t xml:space="preserve"> Indian</w:t>
            </w:r>
          </w:p>
          <w:p w14:paraId="1FC12666" w14:textId="77777777" w:rsidR="00255C50" w:rsidRDefault="00255C50" w:rsidP="00255C50">
            <w:pPr>
              <w:spacing w:line="0" w:lineRule="atLeast"/>
              <w:rPr>
                <w:rFonts w:ascii="Century Gothic" w:eastAsia="Century Gothic" w:hAnsi="Century Gothic"/>
                <w:sz w:val="20"/>
                <w:szCs w:val="20"/>
              </w:rPr>
            </w:pPr>
            <w:r w:rsidRPr="34E85852">
              <w:rPr>
                <w:rFonts w:ascii="Century Gothic" w:eastAsia="Century Gothic" w:hAnsi="Century Gothic"/>
                <w:b/>
                <w:bCs/>
                <w:sz w:val="20"/>
                <w:szCs w:val="20"/>
              </w:rPr>
              <w:t>MARITAL STATUS:</w:t>
            </w:r>
            <w:r w:rsidRPr="34E85852">
              <w:rPr>
                <w:rFonts w:ascii="Century Gothic" w:eastAsia="Century Gothic" w:hAnsi="Century Gothic"/>
                <w:sz w:val="20"/>
                <w:szCs w:val="20"/>
              </w:rPr>
              <w:t xml:space="preserve"> Single</w:t>
            </w:r>
          </w:p>
        </w:tc>
      </w:tr>
      <w:tr w:rsidR="00255C50" w14:paraId="45FAFF40" w14:textId="77777777" w:rsidTr="008D302C">
        <w:trPr>
          <w:trHeight w:val="10437"/>
        </w:trPr>
        <w:tc>
          <w:tcPr>
            <w:tcW w:w="3567" w:type="dxa"/>
          </w:tcPr>
          <w:sdt>
            <w:sdtPr>
              <w:id w:val="-1711873194"/>
              <w:placeholder>
                <w:docPart w:val="AF5C763523AD4E8CAE129AFE1E9B69E4"/>
              </w:placeholder>
              <w:temporary/>
              <w:showingPlcHdr/>
              <w15:appearance w15:val="hidden"/>
            </w:sdtPr>
            <w:sdtEndPr/>
            <w:sdtContent>
              <w:p w14:paraId="01B8636C" w14:textId="77777777" w:rsidR="00255C50" w:rsidRDefault="00255C50" w:rsidP="00255C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9CACFAC" w14:textId="31A61E15" w:rsidR="00255C50" w:rsidRDefault="00076DC7" w:rsidP="00255C50">
            <w:pPr>
              <w:spacing w:line="0" w:lineRule="atLeast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BASKAR RAJ.A</w:t>
            </w:r>
          </w:p>
          <w:p w14:paraId="34888746" w14:textId="5F971494" w:rsidR="00255C50" w:rsidRDefault="00255C50" w:rsidP="00255C50">
            <w:pPr>
              <w:spacing w:line="256" w:lineRule="auto"/>
              <w:ind w:right="440"/>
              <w:rPr>
                <w:rFonts w:ascii="Century Gothic" w:eastAsia="Century Gothic" w:hAnsi="Century Gothic"/>
                <w:sz w:val="17"/>
                <w:szCs w:val="17"/>
              </w:rPr>
            </w:pPr>
          </w:p>
          <w:p w14:paraId="41FD5D96" w14:textId="54D9CE6B" w:rsidR="00115517" w:rsidRDefault="00115517" w:rsidP="00255C50">
            <w:pPr>
              <w:spacing w:line="256" w:lineRule="auto"/>
              <w:ind w:right="440"/>
              <w:rPr>
                <w:rFonts w:ascii="Century Gothic" w:eastAsia="Century Gothic" w:hAnsi="Century Gothic"/>
                <w:sz w:val="17"/>
                <w:szCs w:val="17"/>
              </w:rPr>
            </w:pPr>
            <w:r>
              <w:rPr>
                <w:rFonts w:ascii="Century Gothic" w:eastAsia="Century Gothic" w:hAnsi="Century Gothic"/>
                <w:sz w:val="17"/>
                <w:szCs w:val="17"/>
              </w:rPr>
              <w:t>Willing to work with a passion in mutual growth of the company and myself.</w:t>
            </w:r>
          </w:p>
          <w:p w14:paraId="74BA5348" w14:textId="77777777" w:rsidR="00255C50" w:rsidRDefault="00255C50" w:rsidP="00255C50">
            <w:pPr>
              <w:spacing w:line="213" w:lineRule="exact"/>
              <w:rPr>
                <w:rFonts w:ascii="Times New Roman" w:eastAsia="Times New Roman" w:hAnsi="Times New Roman"/>
                <w:szCs w:val="18"/>
              </w:rPr>
            </w:pPr>
          </w:p>
          <w:p w14:paraId="2B19DC9B" w14:textId="4761EBAC" w:rsidR="00255C50" w:rsidRDefault="00255C50" w:rsidP="00255C50">
            <w:pPr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I want to pursue as a techie in this modern world</w:t>
            </w:r>
            <w:r w:rsidR="00115517">
              <w:rPr>
                <w:rFonts w:ascii="Century Gothic" w:eastAsia="Century Gothic" w:hAnsi="Century Gothic"/>
              </w:rPr>
              <w:t>.</w:t>
            </w:r>
          </w:p>
          <w:p w14:paraId="129AEF4B" w14:textId="5CDAC080" w:rsidR="00DA5386" w:rsidRDefault="00DA5386" w:rsidP="00255C50">
            <w:pPr>
              <w:rPr>
                <w:rFonts w:ascii="Century Gothic" w:eastAsia="Century Gothic" w:hAnsi="Century Gothic"/>
              </w:rPr>
            </w:pPr>
          </w:p>
          <w:p w14:paraId="4F17C770" w14:textId="3AE462CB" w:rsidR="00DA5386" w:rsidRDefault="00DA5386" w:rsidP="00255C50">
            <w:r>
              <w:rPr>
                <w:rFonts w:ascii="Century Gothic" w:eastAsia="Century Gothic" w:hAnsi="Century Gothic"/>
              </w:rPr>
              <w:t>I have strong belief in handling situations by staying calm and composed.</w:t>
            </w:r>
          </w:p>
          <w:p w14:paraId="1A30EC12" w14:textId="77777777" w:rsidR="00255C50" w:rsidRDefault="00255C50" w:rsidP="00255C50"/>
          <w:sdt>
            <w:sdtPr>
              <w:id w:val="-1954003311"/>
              <w:placeholder>
                <w:docPart w:val="DE68D46C1AFE4297BA43DFC2D2748A39"/>
              </w:placeholder>
              <w:temporary/>
              <w:showingPlcHdr/>
              <w15:appearance w15:val="hidden"/>
            </w:sdtPr>
            <w:sdtEndPr/>
            <w:sdtContent>
              <w:p w14:paraId="61DD2622" w14:textId="77777777" w:rsidR="00255C50" w:rsidRPr="00CB0055" w:rsidRDefault="00255C50" w:rsidP="00255C50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F1AE616F7A5C4B6B8605C580F4A925E0"/>
              </w:placeholder>
              <w:temporary/>
              <w:showingPlcHdr/>
              <w15:appearance w15:val="hidden"/>
            </w:sdtPr>
            <w:sdtEndPr/>
            <w:sdtContent>
              <w:p w14:paraId="7C0CDE02" w14:textId="77777777" w:rsidR="00255C50" w:rsidRDefault="00255C50" w:rsidP="00255C50">
                <w:r w:rsidRPr="004D3011">
                  <w:t>PHONE:</w:t>
                </w:r>
              </w:p>
            </w:sdtContent>
          </w:sdt>
          <w:p w14:paraId="14ADF601" w14:textId="35206535" w:rsidR="00255C50" w:rsidRDefault="00255C50" w:rsidP="00255C50">
            <w:pPr>
              <w:spacing w:line="0" w:lineRule="atLeast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9</w:t>
            </w:r>
            <w:r w:rsidR="00076DC7">
              <w:rPr>
                <w:rFonts w:ascii="Century Gothic" w:eastAsia="Century Gothic" w:hAnsi="Century Gothic"/>
              </w:rPr>
              <w:t>344158229</w:t>
            </w:r>
          </w:p>
          <w:p w14:paraId="70C340D4" w14:textId="77777777" w:rsidR="00255C50" w:rsidRPr="007E4080" w:rsidRDefault="00255C50" w:rsidP="00255C50">
            <w:pPr>
              <w:spacing w:line="0" w:lineRule="atLeast"/>
              <w:rPr>
                <w:rFonts w:ascii="Century Gothic" w:eastAsia="Century Gothic" w:hAnsi="Century Gothic"/>
              </w:rPr>
            </w:pPr>
          </w:p>
          <w:p w14:paraId="0679011E" w14:textId="77777777" w:rsidR="0089361C" w:rsidRDefault="008C1946" w:rsidP="0089361C">
            <w:sdt>
              <w:sdtPr>
                <w:id w:val="-240260293"/>
                <w:placeholder>
                  <w:docPart w:val="AD0758D2B52B438183141C4B45722431"/>
                </w:placeholder>
                <w:temporary/>
                <w:showingPlcHdr/>
                <w15:appearance w15:val="hidden"/>
              </w:sdtPr>
              <w:sdtEndPr/>
              <w:sdtContent>
                <w:r w:rsidR="00255C50" w:rsidRPr="004D3011">
                  <w:t>EMAIL:</w:t>
                </w:r>
              </w:sdtContent>
            </w:sdt>
          </w:p>
          <w:p w14:paraId="0CBFC2B7" w14:textId="270DEA0F" w:rsidR="00255C50" w:rsidRPr="0089361C" w:rsidRDefault="0089361C" w:rsidP="0089361C">
            <w:r>
              <w:t xml:space="preserve">   bask</w:t>
            </w:r>
            <w:r w:rsidR="00076DC7">
              <w:rPr>
                <w:rFonts w:ascii="Century Gothic" w:eastAsia="Century Gothic" w:hAnsi="Century Gothic"/>
              </w:rPr>
              <w:t>arraj2275</w:t>
            </w:r>
            <w:r w:rsidR="00255C50">
              <w:rPr>
                <w:rFonts w:ascii="Century Gothic" w:eastAsia="Century Gothic" w:hAnsi="Century Gothic"/>
              </w:rPr>
              <w:t>@gmail.com</w:t>
            </w:r>
          </w:p>
          <w:p w14:paraId="339DA2E0" w14:textId="77777777" w:rsidR="00255C50" w:rsidRPr="00E4381A" w:rsidRDefault="00255C50" w:rsidP="00255C50">
            <w:pPr>
              <w:rPr>
                <w:rStyle w:val="Hyperlink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CDC54601245A4920BA31F39112AE2156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417E2E49" w14:textId="77777777" w:rsidR="00DA5386" w:rsidRPr="00DA5386" w:rsidRDefault="00255C50" w:rsidP="00DA5386">
                <w:pPr>
                  <w:pStyle w:val="Heading3"/>
                  <w:rPr>
                    <w:color w:val="B85A22" w:themeColor="accent2" w:themeShade="BF"/>
                    <w:u w:val="single"/>
                  </w:rPr>
                </w:pPr>
                <w:r w:rsidRPr="00CB0055">
                  <w:t>Hobbies</w:t>
                </w:r>
              </w:p>
            </w:sdtContent>
          </w:sdt>
          <w:p w14:paraId="20C2883A" w14:textId="0EDD96CE" w:rsidR="00255C50" w:rsidRDefault="00DA5386" w:rsidP="00255C50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Internet Surfing</w:t>
            </w:r>
          </w:p>
          <w:p w14:paraId="1E1E0C93" w14:textId="48405002" w:rsidR="00DA5386" w:rsidRPr="00076DC7" w:rsidRDefault="00DA5386" w:rsidP="00255C50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entury Gothic" w:eastAsia="Century Gothic" w:hAnsi="Century Gothic"/>
              </w:rPr>
              <w:t>Listening Music</w:t>
            </w:r>
          </w:p>
          <w:p w14:paraId="03EA6AC6" w14:textId="702EBB4D" w:rsidR="00076DC7" w:rsidRPr="00076DC7" w:rsidRDefault="00076DC7" w:rsidP="00255C50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entury Gothic" w:eastAsia="Century Gothic" w:hAnsi="Century Gothic"/>
              </w:rPr>
              <w:t>Watching series</w:t>
            </w:r>
          </w:p>
          <w:p w14:paraId="2E0EE991" w14:textId="30C74061" w:rsidR="00076DC7" w:rsidRPr="00BF5BBE" w:rsidRDefault="00076DC7" w:rsidP="00255C50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entury Gothic" w:eastAsia="Century Gothic" w:hAnsi="Century Gothic"/>
              </w:rPr>
              <w:t>Photoshopping</w:t>
            </w:r>
          </w:p>
          <w:p w14:paraId="6A3BB4E9" w14:textId="4DDC8B56" w:rsidR="0042117B" w:rsidRDefault="0042117B" w:rsidP="0042117B">
            <w:r>
              <w:t xml:space="preserve"> </w:t>
            </w:r>
          </w:p>
          <w:p w14:paraId="7133ECCC" w14:textId="233CD6A0" w:rsidR="0042117B" w:rsidRPr="009B1E3A" w:rsidRDefault="00103588" w:rsidP="00740397">
            <w:pPr>
              <w:pStyle w:val="Heading1"/>
              <w:rPr>
                <w:b/>
                <w:bCs/>
                <w:sz w:val="28"/>
                <w:szCs w:val="28"/>
              </w:rPr>
            </w:pPr>
            <w:r w:rsidRPr="009B1E3A">
              <w:rPr>
                <w:b/>
                <w:bCs/>
                <w:sz w:val="28"/>
                <w:szCs w:val="28"/>
              </w:rPr>
              <w:t>PROJECTS</w:t>
            </w:r>
          </w:p>
          <w:p w14:paraId="003DCDB1" w14:textId="77777777" w:rsidR="0007243D" w:rsidRDefault="0007243D" w:rsidP="009B1E3A">
            <w:pPr>
              <w:pStyle w:val="ListParagraph"/>
              <w:ind w:left="1440"/>
            </w:pPr>
          </w:p>
          <w:p w14:paraId="29ADC750" w14:textId="77777777" w:rsidR="009B1E3A" w:rsidRDefault="00E94E3A" w:rsidP="009B1E3A">
            <w:pPr>
              <w:pStyle w:val="ListParagraph"/>
              <w:numPr>
                <w:ilvl w:val="0"/>
                <w:numId w:val="4"/>
              </w:numPr>
            </w:pPr>
            <w:r>
              <w:t>Portfolio website.</w:t>
            </w:r>
          </w:p>
          <w:p w14:paraId="16981768" w14:textId="77777777" w:rsidR="00E94E3A" w:rsidRDefault="00E94E3A" w:rsidP="009B1E3A">
            <w:pPr>
              <w:pStyle w:val="ListParagraph"/>
              <w:numPr>
                <w:ilvl w:val="0"/>
                <w:numId w:val="4"/>
              </w:numPr>
            </w:pPr>
            <w:r>
              <w:t>BMI Calculator website.</w:t>
            </w:r>
          </w:p>
          <w:p w14:paraId="646282B0" w14:textId="4713B3DF" w:rsidR="00E94E3A" w:rsidRPr="004D3011" w:rsidRDefault="00E94E3A" w:rsidP="009B1E3A">
            <w:pPr>
              <w:pStyle w:val="ListParagraph"/>
              <w:numPr>
                <w:ilvl w:val="0"/>
                <w:numId w:val="4"/>
              </w:numPr>
            </w:pPr>
            <w:r>
              <w:t>Interior designers website.</w:t>
            </w:r>
          </w:p>
        </w:tc>
        <w:tc>
          <w:tcPr>
            <w:tcW w:w="696" w:type="dxa"/>
          </w:tcPr>
          <w:p w14:paraId="323C73A1" w14:textId="77777777" w:rsidR="00255C50" w:rsidRDefault="00255C50" w:rsidP="00255C50">
            <w:pPr>
              <w:tabs>
                <w:tab w:val="left" w:pos="990"/>
              </w:tabs>
            </w:pPr>
          </w:p>
        </w:tc>
        <w:tc>
          <w:tcPr>
            <w:tcW w:w="6524" w:type="dxa"/>
          </w:tcPr>
          <w:sdt>
            <w:sdtPr>
              <w:id w:val="1049110328"/>
              <w:placeholder>
                <w:docPart w:val="983CC3A677CF41C995A8E6391124FF57"/>
              </w:placeholder>
              <w:temporary/>
              <w:showingPlcHdr/>
              <w15:appearance w15:val="hidden"/>
            </w:sdtPr>
            <w:sdtEndPr/>
            <w:sdtContent>
              <w:p w14:paraId="542CAB39" w14:textId="77777777" w:rsidR="00255C50" w:rsidRDefault="00255C50" w:rsidP="00255C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0B18B57" w14:textId="77777777" w:rsidR="00255C50" w:rsidRPr="005A7DAE" w:rsidRDefault="00255C50" w:rsidP="00255C50">
            <w:pPr>
              <w:spacing w:line="0" w:lineRule="atLeast"/>
              <w:rPr>
                <w:rFonts w:ascii="Century Gothic" w:eastAsia="Century Gothic" w:hAnsi="Century Gothic"/>
                <w:b/>
                <w:bCs/>
                <w:sz w:val="20"/>
                <w:szCs w:val="20"/>
              </w:rPr>
            </w:pPr>
            <w:r w:rsidRPr="005A7DAE">
              <w:rPr>
                <w:rFonts w:ascii="Century Gothic" w:eastAsia="Century Gothic" w:hAnsi="Century Gothic"/>
                <w:b/>
                <w:bCs/>
                <w:sz w:val="20"/>
                <w:szCs w:val="20"/>
              </w:rPr>
              <w:t>Secondary School Leaving Certificate (10</w:t>
            </w:r>
            <w:r w:rsidRPr="005A7DAE">
              <w:rPr>
                <w:rFonts w:ascii="Century Gothic" w:eastAsia="Century Gothic" w:hAnsi="Century Gothic"/>
                <w:b/>
                <w:bCs/>
                <w:sz w:val="20"/>
                <w:szCs w:val="20"/>
                <w:vertAlign w:val="superscript"/>
              </w:rPr>
              <w:t>th</w:t>
            </w:r>
            <w:r w:rsidRPr="005A7DAE">
              <w:rPr>
                <w:rFonts w:ascii="Century Gothic" w:eastAsia="Century Gothic" w:hAnsi="Century Gothic"/>
                <w:b/>
                <w:bCs/>
                <w:sz w:val="20"/>
                <w:szCs w:val="20"/>
              </w:rPr>
              <w:t xml:space="preserve"> standard)</w:t>
            </w:r>
          </w:p>
          <w:p w14:paraId="463B5615" w14:textId="77777777" w:rsidR="00255C50" w:rsidRPr="005A7DAE" w:rsidRDefault="00255C50" w:rsidP="00255C50">
            <w:pPr>
              <w:spacing w:line="0" w:lineRule="atLeast"/>
              <w:rPr>
                <w:rFonts w:ascii="Century Gothic" w:eastAsia="Century Gothic" w:hAnsi="Century Gothic"/>
                <w:b/>
                <w:bCs/>
                <w:sz w:val="20"/>
                <w:szCs w:val="20"/>
              </w:rPr>
            </w:pPr>
          </w:p>
          <w:p w14:paraId="6D62366C" w14:textId="77777777" w:rsidR="00255C50" w:rsidRPr="005A7DAE" w:rsidRDefault="00255C50" w:rsidP="00255C50">
            <w:pPr>
              <w:spacing w:line="0" w:lineRule="atLeast"/>
              <w:rPr>
                <w:rFonts w:ascii="Century Gothic" w:eastAsia="Century Gothic" w:hAnsi="Century Gothic"/>
                <w:b/>
                <w:bCs/>
                <w:sz w:val="20"/>
                <w:szCs w:val="20"/>
              </w:rPr>
            </w:pPr>
            <w:r w:rsidRPr="005A7DAE">
              <w:rPr>
                <w:rFonts w:ascii="Century Gothic" w:eastAsia="Century Gothic" w:hAnsi="Century Gothic"/>
                <w:sz w:val="20"/>
                <w:szCs w:val="20"/>
              </w:rPr>
              <w:t xml:space="preserve">School: Sri Venkateshwara Matriculation School, Walajapet. </w:t>
            </w:r>
          </w:p>
          <w:p w14:paraId="6BCEC26B" w14:textId="0CCABE60" w:rsidR="00255C50" w:rsidRPr="005A7DAE" w:rsidRDefault="00255C50" w:rsidP="00255C50">
            <w:pPr>
              <w:spacing w:line="0" w:lineRule="atLeast"/>
              <w:rPr>
                <w:rFonts w:ascii="Century Gothic" w:eastAsia="Century Gothic" w:hAnsi="Century Gothic"/>
                <w:b/>
                <w:bCs/>
                <w:sz w:val="20"/>
                <w:szCs w:val="20"/>
              </w:rPr>
            </w:pPr>
            <w:r w:rsidRPr="005A7DAE">
              <w:rPr>
                <w:rFonts w:ascii="Century Gothic" w:eastAsia="Century Gothic" w:hAnsi="Century Gothic"/>
                <w:sz w:val="20"/>
                <w:szCs w:val="20"/>
              </w:rPr>
              <w:t>Course Duration: 20</w:t>
            </w:r>
            <w:r w:rsidR="00076DC7">
              <w:rPr>
                <w:rFonts w:ascii="Century Gothic" w:eastAsia="Century Gothic" w:hAnsi="Century Gothic"/>
                <w:sz w:val="20"/>
                <w:szCs w:val="20"/>
              </w:rPr>
              <w:t>18</w:t>
            </w:r>
            <w:r w:rsidRPr="005A7DAE">
              <w:rPr>
                <w:rFonts w:ascii="Century Gothic" w:eastAsia="Century Gothic" w:hAnsi="Century Gothic"/>
                <w:sz w:val="20"/>
                <w:szCs w:val="20"/>
              </w:rPr>
              <w:t>- [To]-201</w:t>
            </w:r>
            <w:r w:rsidR="00076DC7">
              <w:rPr>
                <w:rFonts w:ascii="Century Gothic" w:eastAsia="Century Gothic" w:hAnsi="Century Gothic"/>
                <w:sz w:val="20"/>
                <w:szCs w:val="20"/>
              </w:rPr>
              <w:t>9</w:t>
            </w:r>
          </w:p>
          <w:p w14:paraId="7605865E" w14:textId="060B46E3" w:rsidR="00255C50" w:rsidRPr="005A7DAE" w:rsidRDefault="00255C50" w:rsidP="00255C50">
            <w:pPr>
              <w:spacing w:line="0" w:lineRule="atLeast"/>
              <w:rPr>
                <w:rFonts w:ascii="Century Gothic" w:eastAsia="Century Gothic" w:hAnsi="Century Gothic"/>
                <w:sz w:val="20"/>
                <w:szCs w:val="20"/>
              </w:rPr>
            </w:pPr>
            <w:r w:rsidRPr="005A7DAE">
              <w:rPr>
                <w:rFonts w:ascii="Century Gothic" w:eastAsia="Century Gothic" w:hAnsi="Century Gothic"/>
                <w:sz w:val="20"/>
                <w:szCs w:val="20"/>
              </w:rPr>
              <w:t xml:space="preserve">Percentage: </w:t>
            </w:r>
            <w:r w:rsidR="00B333E1">
              <w:rPr>
                <w:rFonts w:ascii="Century Gothic" w:eastAsia="Century Gothic" w:hAnsi="Century Gothic"/>
                <w:sz w:val="20"/>
                <w:szCs w:val="20"/>
              </w:rPr>
              <w:t>83</w:t>
            </w:r>
            <w:r w:rsidRPr="005A7DAE">
              <w:rPr>
                <w:rFonts w:ascii="Century Gothic" w:eastAsia="Century Gothic" w:hAnsi="Century Gothic"/>
                <w:sz w:val="20"/>
                <w:szCs w:val="20"/>
              </w:rPr>
              <w:t>.6</w:t>
            </w:r>
          </w:p>
          <w:p w14:paraId="4D00BBF5" w14:textId="77777777" w:rsidR="00255C50" w:rsidRPr="005A7DAE" w:rsidRDefault="00255C50" w:rsidP="00255C50">
            <w:pPr>
              <w:spacing w:line="222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03790EE" w14:textId="77777777" w:rsidR="00255C50" w:rsidRPr="005A7DAE" w:rsidRDefault="00255C50" w:rsidP="00255C50">
            <w:pPr>
              <w:spacing w:line="222" w:lineRule="exact"/>
              <w:rPr>
                <w:rFonts w:eastAsia="Times New Roman"/>
                <w:b/>
                <w:bCs/>
                <w:sz w:val="20"/>
                <w:szCs w:val="20"/>
              </w:rPr>
            </w:pPr>
            <w:r w:rsidRPr="005A7DAE">
              <w:rPr>
                <w:rFonts w:eastAsia="Times New Roman"/>
                <w:b/>
                <w:bCs/>
                <w:sz w:val="20"/>
                <w:szCs w:val="20"/>
              </w:rPr>
              <w:t>Higher Secondary School Leaving Certificate (12</w:t>
            </w:r>
            <w:r w:rsidRPr="005A7DAE">
              <w:rPr>
                <w:rFonts w:eastAsia="Times New Roman"/>
                <w:b/>
                <w:bCs/>
                <w:sz w:val="20"/>
                <w:szCs w:val="20"/>
                <w:vertAlign w:val="superscript"/>
              </w:rPr>
              <w:t>th</w:t>
            </w:r>
            <w:r w:rsidRPr="005A7DAE">
              <w:rPr>
                <w:rFonts w:eastAsia="Times New Roman"/>
                <w:b/>
                <w:bCs/>
                <w:sz w:val="20"/>
                <w:szCs w:val="20"/>
              </w:rPr>
              <w:t xml:space="preserve"> standard)</w:t>
            </w:r>
          </w:p>
          <w:p w14:paraId="5EBFB5A7" w14:textId="77777777" w:rsidR="00255C50" w:rsidRPr="005A7DAE" w:rsidRDefault="00255C50" w:rsidP="00255C50">
            <w:pPr>
              <w:spacing w:line="222" w:lineRule="exact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14:paraId="7BA8B489" w14:textId="77777777" w:rsidR="00255C50" w:rsidRPr="005A7DAE" w:rsidRDefault="00255C50" w:rsidP="00255C50">
            <w:pPr>
              <w:rPr>
                <w:rFonts w:ascii="Century Gothic" w:eastAsia="Century Gothic" w:hAnsi="Century Gothic"/>
                <w:sz w:val="20"/>
                <w:szCs w:val="20"/>
              </w:rPr>
            </w:pPr>
            <w:r w:rsidRPr="005A7DAE">
              <w:rPr>
                <w:rFonts w:ascii="Century Gothic" w:eastAsia="Century Gothic" w:hAnsi="Century Gothic"/>
                <w:sz w:val="20"/>
                <w:szCs w:val="20"/>
              </w:rPr>
              <w:t>School: Sri Ramakrishna Matriculation Higher Secondary School, Arcot.</w:t>
            </w:r>
          </w:p>
          <w:p w14:paraId="1222E90E" w14:textId="21F052CC" w:rsidR="00255C50" w:rsidRPr="005A7DAE" w:rsidRDefault="00255C50" w:rsidP="00255C50">
            <w:pPr>
              <w:rPr>
                <w:rFonts w:ascii="Century Gothic" w:eastAsia="Century Gothic" w:hAnsi="Century Gothic"/>
                <w:sz w:val="20"/>
                <w:szCs w:val="20"/>
              </w:rPr>
            </w:pPr>
            <w:r w:rsidRPr="005A7DAE">
              <w:rPr>
                <w:rFonts w:ascii="Century Gothic" w:eastAsia="Century Gothic" w:hAnsi="Century Gothic"/>
                <w:sz w:val="20"/>
                <w:szCs w:val="20"/>
              </w:rPr>
              <w:t>Course Duration: 20</w:t>
            </w:r>
            <w:r w:rsidR="00076DC7">
              <w:rPr>
                <w:rFonts w:ascii="Century Gothic" w:eastAsia="Century Gothic" w:hAnsi="Century Gothic"/>
                <w:sz w:val="20"/>
                <w:szCs w:val="20"/>
              </w:rPr>
              <w:t>20</w:t>
            </w:r>
            <w:r w:rsidRPr="005A7DAE">
              <w:rPr>
                <w:rFonts w:ascii="Century Gothic" w:eastAsia="Century Gothic" w:hAnsi="Century Gothic"/>
                <w:sz w:val="20"/>
                <w:szCs w:val="20"/>
              </w:rPr>
              <w:t xml:space="preserve"> - [To]-</w:t>
            </w:r>
            <w:r w:rsidR="00595A34">
              <w:rPr>
                <w:rFonts w:ascii="Century Gothic" w:eastAsia="Century Gothic" w:hAnsi="Century Gothic"/>
                <w:sz w:val="20"/>
                <w:szCs w:val="20"/>
              </w:rPr>
              <w:t xml:space="preserve"> </w:t>
            </w:r>
            <w:r w:rsidRPr="005A7DAE">
              <w:rPr>
                <w:rFonts w:ascii="Century Gothic" w:eastAsia="Century Gothic" w:hAnsi="Century Gothic"/>
                <w:sz w:val="20"/>
                <w:szCs w:val="20"/>
              </w:rPr>
              <w:t>20</w:t>
            </w:r>
            <w:r w:rsidR="00076DC7">
              <w:rPr>
                <w:rFonts w:ascii="Century Gothic" w:eastAsia="Century Gothic" w:hAnsi="Century Gothic"/>
                <w:sz w:val="20"/>
                <w:szCs w:val="20"/>
              </w:rPr>
              <w:t>21</w:t>
            </w:r>
          </w:p>
          <w:p w14:paraId="22D1278F" w14:textId="2D2BE614" w:rsidR="00255C50" w:rsidRPr="005A7DAE" w:rsidRDefault="00255C50" w:rsidP="00255C50">
            <w:pPr>
              <w:spacing w:line="0" w:lineRule="atLeast"/>
              <w:rPr>
                <w:rFonts w:ascii="Century Gothic" w:eastAsia="Century Gothic" w:hAnsi="Century Gothic"/>
                <w:sz w:val="20"/>
                <w:szCs w:val="20"/>
              </w:rPr>
            </w:pPr>
            <w:r w:rsidRPr="005A7DAE">
              <w:rPr>
                <w:rFonts w:ascii="Century Gothic" w:eastAsia="Century Gothic" w:hAnsi="Century Gothic"/>
                <w:sz w:val="20"/>
                <w:szCs w:val="20"/>
              </w:rPr>
              <w:t>Percentage:</w:t>
            </w:r>
            <w:r w:rsidR="00547A52">
              <w:rPr>
                <w:rFonts w:ascii="Century Gothic" w:eastAsia="Century Gothic" w:hAnsi="Century Gothic"/>
                <w:sz w:val="20"/>
                <w:szCs w:val="20"/>
              </w:rPr>
              <w:t xml:space="preserve"> </w:t>
            </w:r>
            <w:r w:rsidR="00B333E1">
              <w:rPr>
                <w:rFonts w:ascii="Century Gothic" w:eastAsia="Century Gothic" w:hAnsi="Century Gothic"/>
                <w:sz w:val="20"/>
                <w:szCs w:val="20"/>
              </w:rPr>
              <w:t>84</w:t>
            </w:r>
            <w:r w:rsidRPr="005A7DAE">
              <w:rPr>
                <w:rFonts w:ascii="Century Gothic" w:eastAsia="Century Gothic" w:hAnsi="Century Gothic"/>
                <w:sz w:val="20"/>
                <w:szCs w:val="20"/>
              </w:rPr>
              <w:t>.1</w:t>
            </w:r>
          </w:p>
          <w:p w14:paraId="4CE754AB" w14:textId="77777777" w:rsidR="00255C50" w:rsidRPr="005A7DAE" w:rsidRDefault="00255C50" w:rsidP="00255C50">
            <w:pPr>
              <w:spacing w:line="221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1A7F50B" w14:textId="0E442A81" w:rsidR="00255C50" w:rsidRPr="005A7DAE" w:rsidRDefault="00255C50" w:rsidP="00255C50">
            <w:pPr>
              <w:spacing w:line="221" w:lineRule="exact"/>
              <w:rPr>
                <w:rFonts w:eastAsia="Times New Roman"/>
                <w:b/>
                <w:bCs/>
                <w:sz w:val="20"/>
                <w:szCs w:val="20"/>
              </w:rPr>
            </w:pPr>
            <w:r w:rsidRPr="005A7DAE">
              <w:rPr>
                <w:rFonts w:eastAsia="Times New Roman"/>
                <w:b/>
                <w:bCs/>
                <w:sz w:val="20"/>
                <w:szCs w:val="20"/>
              </w:rPr>
              <w:t>Bachelor’s Degree (</w:t>
            </w:r>
            <w:r w:rsidR="00E72B97">
              <w:rPr>
                <w:rFonts w:eastAsia="Times New Roman"/>
                <w:b/>
                <w:bCs/>
                <w:sz w:val="20"/>
                <w:szCs w:val="20"/>
              </w:rPr>
              <w:t>Bsc Computer science)</w:t>
            </w:r>
          </w:p>
          <w:p w14:paraId="0370876F" w14:textId="77777777" w:rsidR="00255C50" w:rsidRPr="005A7DAE" w:rsidRDefault="00255C50" w:rsidP="00255C50">
            <w:pPr>
              <w:spacing w:line="221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F085809" w14:textId="60D4A5D6" w:rsidR="00255C50" w:rsidRPr="005A7DAE" w:rsidRDefault="00255C50" w:rsidP="00255C50">
            <w:pPr>
              <w:spacing w:line="0" w:lineRule="atLeast"/>
              <w:rPr>
                <w:rFonts w:ascii="Century Gothic" w:eastAsia="Century Gothic" w:hAnsi="Century Gothic"/>
                <w:bCs/>
                <w:sz w:val="20"/>
                <w:szCs w:val="20"/>
              </w:rPr>
            </w:pPr>
            <w:r w:rsidRPr="005A7DAE">
              <w:rPr>
                <w:rFonts w:ascii="Century Gothic" w:eastAsia="Century Gothic" w:hAnsi="Century Gothic"/>
                <w:bCs/>
                <w:sz w:val="20"/>
                <w:szCs w:val="20"/>
              </w:rPr>
              <w:t xml:space="preserve">College: </w:t>
            </w:r>
            <w:r w:rsidR="00DA5386">
              <w:rPr>
                <w:rFonts w:ascii="Century Gothic" w:eastAsia="Century Gothic" w:hAnsi="Century Gothic"/>
                <w:bCs/>
                <w:sz w:val="20"/>
                <w:szCs w:val="20"/>
              </w:rPr>
              <w:t>Adhiparasakthi college of arts and science, Kalavai.</w:t>
            </w:r>
          </w:p>
          <w:p w14:paraId="4E261946" w14:textId="0B17285C" w:rsidR="00255C50" w:rsidRDefault="00255C50" w:rsidP="00255C50">
            <w:pPr>
              <w:spacing w:line="0" w:lineRule="atLeast"/>
              <w:rPr>
                <w:rFonts w:ascii="Century Gothic" w:eastAsia="Century Gothic" w:hAnsi="Century Gothic"/>
                <w:sz w:val="20"/>
                <w:szCs w:val="20"/>
              </w:rPr>
            </w:pPr>
            <w:r w:rsidRPr="005A7DAE">
              <w:rPr>
                <w:rFonts w:ascii="Century Gothic" w:eastAsia="Century Gothic" w:hAnsi="Century Gothic"/>
                <w:bCs/>
                <w:sz w:val="20"/>
                <w:szCs w:val="20"/>
              </w:rPr>
              <w:t xml:space="preserve">Course Duration: </w:t>
            </w:r>
            <w:r w:rsidRPr="005A7DAE">
              <w:rPr>
                <w:rFonts w:ascii="Century Gothic" w:eastAsia="Century Gothic" w:hAnsi="Century Gothic"/>
                <w:sz w:val="20"/>
                <w:szCs w:val="20"/>
              </w:rPr>
              <w:t>20</w:t>
            </w:r>
            <w:r w:rsidR="00B333E1">
              <w:rPr>
                <w:rFonts w:ascii="Century Gothic" w:eastAsia="Century Gothic" w:hAnsi="Century Gothic"/>
                <w:sz w:val="20"/>
                <w:szCs w:val="20"/>
              </w:rPr>
              <w:t>21</w:t>
            </w:r>
            <w:r w:rsidR="005A331E">
              <w:rPr>
                <w:rFonts w:ascii="Century Gothic" w:eastAsia="Century Gothic" w:hAnsi="Century Gothic"/>
                <w:sz w:val="20"/>
                <w:szCs w:val="20"/>
              </w:rPr>
              <w:t xml:space="preserve"> </w:t>
            </w:r>
            <w:r w:rsidRPr="005A7DAE">
              <w:rPr>
                <w:rFonts w:ascii="Century Gothic" w:eastAsia="Century Gothic" w:hAnsi="Century Gothic"/>
                <w:sz w:val="20"/>
                <w:szCs w:val="20"/>
              </w:rPr>
              <w:t>-[To]-</w:t>
            </w:r>
            <w:r w:rsidR="005A331E">
              <w:rPr>
                <w:rFonts w:ascii="Century Gothic" w:eastAsia="Century Gothic" w:hAnsi="Century Gothic"/>
                <w:sz w:val="20"/>
                <w:szCs w:val="20"/>
              </w:rPr>
              <w:t xml:space="preserve"> </w:t>
            </w:r>
            <w:r w:rsidRPr="005A7DAE">
              <w:rPr>
                <w:rFonts w:ascii="Century Gothic" w:eastAsia="Century Gothic" w:hAnsi="Century Gothic"/>
                <w:sz w:val="20"/>
                <w:szCs w:val="20"/>
              </w:rPr>
              <w:t>202</w:t>
            </w:r>
            <w:r w:rsidR="00B333E1">
              <w:rPr>
                <w:rFonts w:ascii="Century Gothic" w:eastAsia="Century Gothic" w:hAnsi="Century Gothic"/>
                <w:sz w:val="20"/>
                <w:szCs w:val="20"/>
              </w:rPr>
              <w:t>4</w:t>
            </w:r>
          </w:p>
          <w:p w14:paraId="26A481A0" w14:textId="71CADA9B" w:rsidR="00255C50" w:rsidRPr="004301D9" w:rsidRDefault="005A7DAE" w:rsidP="00255C50">
            <w:pPr>
              <w:spacing w:line="0" w:lineRule="atLeast"/>
              <w:rPr>
                <w:rFonts w:ascii="Century Gothic" w:eastAsia="Century Gothic" w:hAnsi="Century Gothic"/>
                <w:sz w:val="20"/>
                <w:szCs w:val="20"/>
              </w:rPr>
            </w:pPr>
            <w:r>
              <w:rPr>
                <w:rFonts w:ascii="Century Gothic" w:eastAsia="Century Gothic" w:hAnsi="Century Gothic"/>
                <w:sz w:val="20"/>
                <w:szCs w:val="20"/>
              </w:rPr>
              <w:t xml:space="preserve">CGPA: </w:t>
            </w:r>
            <w:r w:rsidR="007D37F0">
              <w:rPr>
                <w:rFonts w:ascii="Century Gothic" w:eastAsia="Century Gothic" w:hAnsi="Century Gothic"/>
                <w:sz w:val="20"/>
                <w:szCs w:val="20"/>
              </w:rPr>
              <w:t>8.2</w:t>
            </w:r>
          </w:p>
          <w:p w14:paraId="100D9FE2" w14:textId="77777777" w:rsidR="00255C50" w:rsidRPr="007B5BF1" w:rsidRDefault="00255C50" w:rsidP="00255C50">
            <w:pPr>
              <w:spacing w:line="4" w:lineRule="exact"/>
              <w:rPr>
                <w:rFonts w:ascii="Times New Roman" w:eastAsia="Times New Roman" w:hAnsi="Times New Roman"/>
                <w:szCs w:val="18"/>
              </w:rPr>
            </w:pPr>
          </w:p>
          <w:p w14:paraId="75BB62E3" w14:textId="77777777" w:rsidR="00255C50" w:rsidRPr="007B5BF1" w:rsidRDefault="00255C50" w:rsidP="00255C50">
            <w:pPr>
              <w:spacing w:line="2" w:lineRule="exact"/>
              <w:rPr>
                <w:rFonts w:ascii="Times New Roman" w:eastAsia="Times New Roman" w:hAnsi="Times New Roman"/>
                <w:szCs w:val="18"/>
              </w:rPr>
            </w:pPr>
          </w:p>
          <w:p w14:paraId="12C02A87" w14:textId="77777777" w:rsidR="00255C50" w:rsidRPr="00DA3C2C" w:rsidRDefault="00255C50" w:rsidP="00255C50"/>
          <w:p w14:paraId="761F3ABF" w14:textId="77777777" w:rsidR="00255C50" w:rsidRDefault="006558DE" w:rsidP="006558DE">
            <w:pPr>
              <w:pStyle w:val="Heading2"/>
            </w:pPr>
            <w:r>
              <w:t>Skills</w:t>
            </w:r>
          </w:p>
          <w:p w14:paraId="4C5B2F18" w14:textId="77777777" w:rsidR="00DD4F4F" w:rsidRDefault="00DD4F4F" w:rsidP="00DD4F4F">
            <w:pPr>
              <w:pStyle w:val="ListParagraph"/>
              <w:numPr>
                <w:ilvl w:val="0"/>
                <w:numId w:val="2"/>
              </w:numPr>
            </w:pPr>
            <w:r>
              <w:t xml:space="preserve">I have gained knowledge of Programming in C and JAVA in my college. </w:t>
            </w:r>
          </w:p>
          <w:p w14:paraId="39F0527D" w14:textId="77777777" w:rsidR="00DD4F4F" w:rsidRDefault="00DD4F4F" w:rsidP="00DD4F4F">
            <w:pPr>
              <w:pStyle w:val="ListParagraph"/>
              <w:numPr>
                <w:ilvl w:val="0"/>
                <w:numId w:val="2"/>
              </w:numPr>
            </w:pPr>
            <w:r>
              <w:t>I got Junior grade type writing certificate with Distinction.</w:t>
            </w:r>
          </w:p>
          <w:p w14:paraId="53995DAD" w14:textId="77777777" w:rsidR="00DD4F4F" w:rsidRDefault="00DD4F4F" w:rsidP="00DD4F4F">
            <w:pPr>
              <w:pStyle w:val="ListParagraph"/>
              <w:numPr>
                <w:ilvl w:val="0"/>
                <w:numId w:val="2"/>
              </w:numPr>
            </w:pPr>
            <w:r>
              <w:t>Gone through windows server admin training.</w:t>
            </w:r>
          </w:p>
          <w:p w14:paraId="00DDDD42" w14:textId="56A83CE4" w:rsidR="006558DE" w:rsidRDefault="00B333E1" w:rsidP="00B333E1">
            <w:pPr>
              <w:pStyle w:val="ListParagraph"/>
              <w:numPr>
                <w:ilvl w:val="0"/>
                <w:numId w:val="2"/>
              </w:numPr>
            </w:pPr>
            <w:r>
              <w:t>I have gain knowledge in frontend development</w:t>
            </w:r>
          </w:p>
          <w:p w14:paraId="288511E0" w14:textId="77777777" w:rsidR="00B333E1" w:rsidRDefault="00B333E1" w:rsidP="00B333E1">
            <w:pPr>
              <w:pStyle w:val="ListParagraph"/>
              <w:numPr>
                <w:ilvl w:val="0"/>
                <w:numId w:val="2"/>
              </w:numPr>
            </w:pPr>
            <w:r>
              <w:t>Problem solving stratergy</w:t>
            </w:r>
          </w:p>
          <w:p w14:paraId="16916491" w14:textId="77777777" w:rsidR="0007243D" w:rsidRDefault="0007243D" w:rsidP="0007243D">
            <w:pPr>
              <w:pStyle w:val="ListParagraph"/>
            </w:pPr>
          </w:p>
          <w:p w14:paraId="368A76FB" w14:textId="77777777" w:rsidR="0007243D" w:rsidRDefault="0007243D" w:rsidP="0007243D">
            <w:pPr>
              <w:pStyle w:val="Heading2"/>
            </w:pPr>
            <w:r>
              <w:t>SUMMARY</w:t>
            </w:r>
          </w:p>
          <w:p w14:paraId="21F778A9" w14:textId="77777777" w:rsidR="0007243D" w:rsidRDefault="0007243D" w:rsidP="0007243D">
            <w:r>
              <w:t xml:space="preserve">            Here, I think of the best applicant for this designation </w:t>
            </w:r>
          </w:p>
          <w:p w14:paraId="41153E52" w14:textId="77777777" w:rsidR="0007243D" w:rsidRDefault="0007243D" w:rsidP="0007243D">
            <w:r>
              <w:t xml:space="preserve">and here is the declaration of the elements are in the way to </w:t>
            </w:r>
          </w:p>
          <w:p w14:paraId="712C27AD" w14:textId="717F04F4" w:rsidR="0007243D" w:rsidRPr="0007243D" w:rsidRDefault="0007243D" w:rsidP="0007243D">
            <w:r>
              <w:t>create a better enhance for myself and for the companies growth.</w:t>
            </w:r>
          </w:p>
        </w:tc>
      </w:tr>
    </w:tbl>
    <w:p w14:paraId="1B051B0D" w14:textId="77777777" w:rsidR="00351029" w:rsidRDefault="00351029" w:rsidP="00BC2659">
      <w:pPr>
        <w:tabs>
          <w:tab w:val="left" w:pos="990"/>
        </w:tabs>
      </w:pPr>
    </w:p>
    <w:sectPr w:rsidR="00351029" w:rsidSect="004301D9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FB1E9" w14:textId="77777777" w:rsidR="004534AB" w:rsidRDefault="004534AB" w:rsidP="000C45FF">
      <w:r>
        <w:separator/>
      </w:r>
    </w:p>
  </w:endnote>
  <w:endnote w:type="continuationSeparator" w:id="0">
    <w:p w14:paraId="0336AEBC" w14:textId="77777777" w:rsidR="004534AB" w:rsidRDefault="004534AB" w:rsidP="000C45FF">
      <w:r>
        <w:continuationSeparator/>
      </w:r>
    </w:p>
  </w:endnote>
  <w:endnote w:type="continuationNotice" w:id="1">
    <w:p w14:paraId="42090D04" w14:textId="77777777" w:rsidR="004534AB" w:rsidRDefault="004534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B3E4C" w14:textId="77777777" w:rsidR="004534AB" w:rsidRDefault="004534AB" w:rsidP="000C45FF">
      <w:r>
        <w:separator/>
      </w:r>
    </w:p>
  </w:footnote>
  <w:footnote w:type="continuationSeparator" w:id="0">
    <w:p w14:paraId="72DF130F" w14:textId="77777777" w:rsidR="004534AB" w:rsidRDefault="004534AB" w:rsidP="000C45FF">
      <w:r>
        <w:continuationSeparator/>
      </w:r>
    </w:p>
  </w:footnote>
  <w:footnote w:type="continuationNotice" w:id="1">
    <w:p w14:paraId="42F17DEF" w14:textId="77777777" w:rsidR="004534AB" w:rsidRDefault="004534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7973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94AA999" wp14:editId="70593C8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4F12"/>
    <w:multiLevelType w:val="hybridMultilevel"/>
    <w:tmpl w:val="6368030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154E0"/>
    <w:multiLevelType w:val="hybridMultilevel"/>
    <w:tmpl w:val="25208A28"/>
    <w:lvl w:ilvl="0" w:tplc="CCB0F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865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6E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08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5A8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007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C9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7E5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02A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97D39"/>
    <w:multiLevelType w:val="hybridMultilevel"/>
    <w:tmpl w:val="AD8C7874"/>
    <w:lvl w:ilvl="0" w:tplc="08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6AC845C8"/>
    <w:multiLevelType w:val="hybridMultilevel"/>
    <w:tmpl w:val="B1A0ECC4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B6D2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82145">
    <w:abstractNumId w:val="1"/>
  </w:num>
  <w:num w:numId="2" w16cid:durableId="355543065">
    <w:abstractNumId w:val="3"/>
  </w:num>
  <w:num w:numId="3" w16cid:durableId="266156029">
    <w:abstractNumId w:val="0"/>
  </w:num>
  <w:num w:numId="4" w16cid:durableId="1402483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93"/>
    <w:rsid w:val="00025F75"/>
    <w:rsid w:val="00036450"/>
    <w:rsid w:val="0007243D"/>
    <w:rsid w:val="00076DC7"/>
    <w:rsid w:val="00085D03"/>
    <w:rsid w:val="00094499"/>
    <w:rsid w:val="000C45FF"/>
    <w:rsid w:val="000C61BD"/>
    <w:rsid w:val="000E3FD1"/>
    <w:rsid w:val="000F6FD1"/>
    <w:rsid w:val="000F791E"/>
    <w:rsid w:val="00103588"/>
    <w:rsid w:val="00112054"/>
    <w:rsid w:val="00115517"/>
    <w:rsid w:val="001317D8"/>
    <w:rsid w:val="00134FA3"/>
    <w:rsid w:val="001525E1"/>
    <w:rsid w:val="00180329"/>
    <w:rsid w:val="0019001F"/>
    <w:rsid w:val="001A74A5"/>
    <w:rsid w:val="001B2ABD"/>
    <w:rsid w:val="001E0391"/>
    <w:rsid w:val="001E1759"/>
    <w:rsid w:val="001F0C45"/>
    <w:rsid w:val="001F1ECC"/>
    <w:rsid w:val="0023611E"/>
    <w:rsid w:val="002400EB"/>
    <w:rsid w:val="00247EE9"/>
    <w:rsid w:val="002508CA"/>
    <w:rsid w:val="00255C50"/>
    <w:rsid w:val="00256CF7"/>
    <w:rsid w:val="00281FD5"/>
    <w:rsid w:val="002837AD"/>
    <w:rsid w:val="002A0BEA"/>
    <w:rsid w:val="0030481B"/>
    <w:rsid w:val="003121E8"/>
    <w:rsid w:val="003156FC"/>
    <w:rsid w:val="00324A84"/>
    <w:rsid w:val="003254B5"/>
    <w:rsid w:val="00341FB5"/>
    <w:rsid w:val="00351029"/>
    <w:rsid w:val="0037121F"/>
    <w:rsid w:val="003910D8"/>
    <w:rsid w:val="003A6B7D"/>
    <w:rsid w:val="003B06CA"/>
    <w:rsid w:val="004071FC"/>
    <w:rsid w:val="00407759"/>
    <w:rsid w:val="00413690"/>
    <w:rsid w:val="0042117B"/>
    <w:rsid w:val="004265E7"/>
    <w:rsid w:val="004301D9"/>
    <w:rsid w:val="00437A72"/>
    <w:rsid w:val="00445947"/>
    <w:rsid w:val="00450667"/>
    <w:rsid w:val="004534AB"/>
    <w:rsid w:val="00461CCD"/>
    <w:rsid w:val="004813B3"/>
    <w:rsid w:val="004953DB"/>
    <w:rsid w:val="00496591"/>
    <w:rsid w:val="004B5184"/>
    <w:rsid w:val="004B7393"/>
    <w:rsid w:val="004C63E4"/>
    <w:rsid w:val="004D3011"/>
    <w:rsid w:val="004E332A"/>
    <w:rsid w:val="0051491D"/>
    <w:rsid w:val="005262AC"/>
    <w:rsid w:val="00537BA3"/>
    <w:rsid w:val="00547A52"/>
    <w:rsid w:val="00552CE7"/>
    <w:rsid w:val="00595A34"/>
    <w:rsid w:val="005A331E"/>
    <w:rsid w:val="005A7DAE"/>
    <w:rsid w:val="005E39D5"/>
    <w:rsid w:val="00600670"/>
    <w:rsid w:val="0062123A"/>
    <w:rsid w:val="00646E75"/>
    <w:rsid w:val="00653FB0"/>
    <w:rsid w:val="006558DE"/>
    <w:rsid w:val="00667DBB"/>
    <w:rsid w:val="006771D0"/>
    <w:rsid w:val="00691B93"/>
    <w:rsid w:val="006D7F89"/>
    <w:rsid w:val="007037AE"/>
    <w:rsid w:val="0071167B"/>
    <w:rsid w:val="00715FCB"/>
    <w:rsid w:val="00724124"/>
    <w:rsid w:val="00740397"/>
    <w:rsid w:val="00743101"/>
    <w:rsid w:val="00746835"/>
    <w:rsid w:val="00755720"/>
    <w:rsid w:val="00764C9F"/>
    <w:rsid w:val="0076509C"/>
    <w:rsid w:val="007717D7"/>
    <w:rsid w:val="007775E1"/>
    <w:rsid w:val="00777DC5"/>
    <w:rsid w:val="00781290"/>
    <w:rsid w:val="00781420"/>
    <w:rsid w:val="007867A0"/>
    <w:rsid w:val="007927F5"/>
    <w:rsid w:val="007940F1"/>
    <w:rsid w:val="007B5BF1"/>
    <w:rsid w:val="007D37F0"/>
    <w:rsid w:val="007E4080"/>
    <w:rsid w:val="00802CA0"/>
    <w:rsid w:val="0088275D"/>
    <w:rsid w:val="0089361C"/>
    <w:rsid w:val="008A7113"/>
    <w:rsid w:val="008D302C"/>
    <w:rsid w:val="008E7C8D"/>
    <w:rsid w:val="009260CD"/>
    <w:rsid w:val="00940A66"/>
    <w:rsid w:val="00952C25"/>
    <w:rsid w:val="00952FA5"/>
    <w:rsid w:val="0096160F"/>
    <w:rsid w:val="009A7279"/>
    <w:rsid w:val="009B1E3A"/>
    <w:rsid w:val="009C1C85"/>
    <w:rsid w:val="009C2461"/>
    <w:rsid w:val="009F4093"/>
    <w:rsid w:val="00A2118D"/>
    <w:rsid w:val="00A21C4E"/>
    <w:rsid w:val="00A50B45"/>
    <w:rsid w:val="00A65464"/>
    <w:rsid w:val="00A71913"/>
    <w:rsid w:val="00AB2833"/>
    <w:rsid w:val="00AD0A50"/>
    <w:rsid w:val="00AD76E2"/>
    <w:rsid w:val="00B20152"/>
    <w:rsid w:val="00B21CFD"/>
    <w:rsid w:val="00B333E1"/>
    <w:rsid w:val="00B359E4"/>
    <w:rsid w:val="00B539A7"/>
    <w:rsid w:val="00B57D98"/>
    <w:rsid w:val="00B70850"/>
    <w:rsid w:val="00B813B1"/>
    <w:rsid w:val="00B96112"/>
    <w:rsid w:val="00BB7F06"/>
    <w:rsid w:val="00BC2659"/>
    <w:rsid w:val="00BC7946"/>
    <w:rsid w:val="00BD06F1"/>
    <w:rsid w:val="00BE2085"/>
    <w:rsid w:val="00BF5BBE"/>
    <w:rsid w:val="00C066B6"/>
    <w:rsid w:val="00C37BA1"/>
    <w:rsid w:val="00C4674C"/>
    <w:rsid w:val="00C506CF"/>
    <w:rsid w:val="00C72BED"/>
    <w:rsid w:val="00C9578B"/>
    <w:rsid w:val="00CA5299"/>
    <w:rsid w:val="00CB0055"/>
    <w:rsid w:val="00CC2DD4"/>
    <w:rsid w:val="00CD32EC"/>
    <w:rsid w:val="00D2522B"/>
    <w:rsid w:val="00D422DE"/>
    <w:rsid w:val="00D46CF8"/>
    <w:rsid w:val="00D5459D"/>
    <w:rsid w:val="00D66749"/>
    <w:rsid w:val="00D92D1D"/>
    <w:rsid w:val="00D96F6E"/>
    <w:rsid w:val="00DA1AEE"/>
    <w:rsid w:val="00DA1F4D"/>
    <w:rsid w:val="00DA3C2C"/>
    <w:rsid w:val="00DA4B7E"/>
    <w:rsid w:val="00DA5386"/>
    <w:rsid w:val="00DD172A"/>
    <w:rsid w:val="00DD4F4F"/>
    <w:rsid w:val="00DF2841"/>
    <w:rsid w:val="00E25A26"/>
    <w:rsid w:val="00E4381A"/>
    <w:rsid w:val="00E55D74"/>
    <w:rsid w:val="00E72B97"/>
    <w:rsid w:val="00E75D9E"/>
    <w:rsid w:val="00E7798D"/>
    <w:rsid w:val="00E94E3A"/>
    <w:rsid w:val="00EA7FC4"/>
    <w:rsid w:val="00F22CC9"/>
    <w:rsid w:val="00F26280"/>
    <w:rsid w:val="00F31852"/>
    <w:rsid w:val="00F5687F"/>
    <w:rsid w:val="00F60274"/>
    <w:rsid w:val="00F77FB9"/>
    <w:rsid w:val="00FB068F"/>
    <w:rsid w:val="00FB4731"/>
    <w:rsid w:val="310AEA64"/>
    <w:rsid w:val="34E85852"/>
    <w:rsid w:val="4F49D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B183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290"/>
    <w:rPr>
      <w:color w:val="704404" w:themeColor="followedHyperlink"/>
      <w:u w:val="single"/>
    </w:rPr>
  </w:style>
  <w:style w:type="paragraph" w:styleId="Revision">
    <w:name w:val="Revision"/>
    <w:hidden/>
    <w:uiPriority w:val="99"/>
    <w:semiHidden/>
    <w:rsid w:val="0096160F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glossaryDocument" Target="glossary/document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 /><Relationship Id="rId1" Type="http://schemas.openxmlformats.org/officeDocument/2006/relationships/image" Target="media/image2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ESH\AppData\Local\Microsoft\Office\16.0\DTS\en-US%7b365E4831-8FCC-4863-8DD0-A167B095DB6A%7d\%7b2EA73B72-7672-431D-AD5E-5187BF77CD7D%7dtf00546271_win32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5C763523AD4E8CAE129AFE1E9B6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ED893-C224-4C6F-B6A2-22D43CCBE0FF}"/>
      </w:docPartPr>
      <w:docPartBody>
        <w:p w:rsidR="00BE5EDF" w:rsidRDefault="00817226" w:rsidP="00817226">
          <w:pPr>
            <w:pStyle w:val="AF5C763523AD4E8CAE129AFE1E9B69E4"/>
          </w:pPr>
          <w:r w:rsidRPr="00D5459D">
            <w:t>Profile</w:t>
          </w:r>
        </w:p>
      </w:docPartBody>
    </w:docPart>
    <w:docPart>
      <w:docPartPr>
        <w:name w:val="DE68D46C1AFE4297BA43DFC2D2748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C7004-FBC1-4EBB-BE8F-32D0E6C26600}"/>
      </w:docPartPr>
      <w:docPartBody>
        <w:p w:rsidR="00BE5EDF" w:rsidRDefault="00817226" w:rsidP="00817226">
          <w:pPr>
            <w:pStyle w:val="DE68D46C1AFE4297BA43DFC2D2748A39"/>
          </w:pPr>
          <w:r w:rsidRPr="00CB0055">
            <w:t>Contact</w:t>
          </w:r>
        </w:p>
      </w:docPartBody>
    </w:docPart>
    <w:docPart>
      <w:docPartPr>
        <w:name w:val="F1AE616F7A5C4B6B8605C580F4A92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23D79-67FB-44A8-9DDB-2008DA5CFD15}"/>
      </w:docPartPr>
      <w:docPartBody>
        <w:p w:rsidR="00BE5EDF" w:rsidRDefault="00817226" w:rsidP="00817226">
          <w:pPr>
            <w:pStyle w:val="F1AE616F7A5C4B6B8605C580F4A925E0"/>
          </w:pPr>
          <w:r w:rsidRPr="004D3011">
            <w:t>PHONE:</w:t>
          </w:r>
        </w:p>
      </w:docPartBody>
    </w:docPart>
    <w:docPart>
      <w:docPartPr>
        <w:name w:val="AD0758D2B52B438183141C4B45722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68317-50D8-4FD4-8D62-7E63013F16BB}"/>
      </w:docPartPr>
      <w:docPartBody>
        <w:p w:rsidR="00BE5EDF" w:rsidRDefault="00817226" w:rsidP="00817226">
          <w:pPr>
            <w:pStyle w:val="AD0758D2B52B438183141C4B45722431"/>
          </w:pPr>
          <w:r w:rsidRPr="004D3011">
            <w:t>EMAIL:</w:t>
          </w:r>
        </w:p>
      </w:docPartBody>
    </w:docPart>
    <w:docPart>
      <w:docPartPr>
        <w:name w:val="CDC54601245A4920BA31F39112AE2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A79FB-12FD-4A63-80F5-DADFCA1AA7CD}"/>
      </w:docPartPr>
      <w:docPartBody>
        <w:p w:rsidR="00BE5EDF" w:rsidRDefault="00817226" w:rsidP="00817226">
          <w:pPr>
            <w:pStyle w:val="CDC54601245A4920BA31F39112AE2156"/>
          </w:pPr>
          <w:r w:rsidRPr="00CB0055">
            <w:t>Hobbies</w:t>
          </w:r>
        </w:p>
      </w:docPartBody>
    </w:docPart>
    <w:docPart>
      <w:docPartPr>
        <w:name w:val="983CC3A677CF41C995A8E6391124F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D1D36-06E5-4CDB-BD05-5AA71627F2FB}"/>
      </w:docPartPr>
      <w:docPartBody>
        <w:p w:rsidR="00BE5EDF" w:rsidRDefault="00817226" w:rsidP="00817226">
          <w:pPr>
            <w:pStyle w:val="983CC3A677CF41C995A8E6391124FF57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76"/>
    <w:rsid w:val="00085D03"/>
    <w:rsid w:val="00140986"/>
    <w:rsid w:val="001C47A6"/>
    <w:rsid w:val="003F0166"/>
    <w:rsid w:val="007B7F5F"/>
    <w:rsid w:val="00817226"/>
    <w:rsid w:val="0088275D"/>
    <w:rsid w:val="0093427E"/>
    <w:rsid w:val="009D5176"/>
    <w:rsid w:val="00A153C5"/>
    <w:rsid w:val="00A90645"/>
    <w:rsid w:val="00AF4BA4"/>
    <w:rsid w:val="00B00498"/>
    <w:rsid w:val="00BE5EDF"/>
    <w:rsid w:val="00C45AD4"/>
    <w:rsid w:val="00D0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AF5C763523AD4E8CAE129AFE1E9B69E4">
    <w:name w:val="AF5C763523AD4E8CAE129AFE1E9B69E4"/>
    <w:rsid w:val="00817226"/>
    <w:rPr>
      <w:lang w:val="en-US" w:eastAsia="en-US"/>
    </w:rPr>
  </w:style>
  <w:style w:type="paragraph" w:customStyle="1" w:styleId="DE68D46C1AFE4297BA43DFC2D2748A39">
    <w:name w:val="DE68D46C1AFE4297BA43DFC2D2748A39"/>
    <w:rsid w:val="00817226"/>
    <w:rPr>
      <w:lang w:val="en-US" w:eastAsia="en-US"/>
    </w:rPr>
  </w:style>
  <w:style w:type="paragraph" w:customStyle="1" w:styleId="F1AE616F7A5C4B6B8605C580F4A925E0">
    <w:name w:val="F1AE616F7A5C4B6B8605C580F4A925E0"/>
    <w:rsid w:val="00817226"/>
    <w:rPr>
      <w:lang w:val="en-US" w:eastAsia="en-US"/>
    </w:rPr>
  </w:style>
  <w:style w:type="paragraph" w:customStyle="1" w:styleId="AD0758D2B52B438183141C4B45722431">
    <w:name w:val="AD0758D2B52B438183141C4B45722431"/>
    <w:rsid w:val="00817226"/>
    <w:rPr>
      <w:lang w:val="en-US" w:eastAsia="en-US"/>
    </w:rPr>
  </w:style>
  <w:style w:type="paragraph" w:customStyle="1" w:styleId="CDC54601245A4920BA31F39112AE2156">
    <w:name w:val="CDC54601245A4920BA31F39112AE2156"/>
    <w:rsid w:val="00817226"/>
    <w:rPr>
      <w:lang w:val="en-US" w:eastAsia="en-US"/>
    </w:rPr>
  </w:style>
  <w:style w:type="paragraph" w:customStyle="1" w:styleId="983CC3A677CF41C995A8E6391124FF57">
    <w:name w:val="983CC3A677CF41C995A8E6391124FF57"/>
    <w:rsid w:val="0081722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D9400-8468-433E-BE5A-866120C9437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%7b2EA73B72-7672-431D-AD5E-5187BF77CD7D%7dtf00546271_win32.dotx</Template>
  <TotalTime>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2024-06-01T04:57:00Z</dcterms:created>
  <dcterms:modified xsi:type="dcterms:W3CDTF">2024-06-01T04:57:00Z</dcterms:modified>
</cp:coreProperties>
</file>